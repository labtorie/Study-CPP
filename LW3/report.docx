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77F9D" w:rsidRPr="00594AD8" w:rsidRDefault="00377F9D" w:rsidP="00377F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377F9D" w:rsidRPr="00BE4534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pStyle w:val="a3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>
        <w:rPr>
          <w:rStyle w:val="a5"/>
          <w:caps/>
          <w:smallCaps w:val="0"/>
          <w:szCs w:val="28"/>
        </w:rPr>
        <w:t>отчет</w:t>
      </w:r>
    </w:p>
    <w:p w:rsidR="00377F9D" w:rsidRPr="00C57114" w:rsidRDefault="00377F9D" w:rsidP="00377F9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0E7649">
        <w:rPr>
          <w:b/>
          <w:sz w:val="28"/>
          <w:szCs w:val="28"/>
        </w:rPr>
        <w:t>№</w:t>
      </w:r>
      <w:r w:rsidR="00BE2C5E" w:rsidRPr="00C57114">
        <w:rPr>
          <w:b/>
          <w:sz w:val="28"/>
          <w:szCs w:val="28"/>
        </w:rPr>
        <w:t>3</w:t>
      </w:r>
    </w:p>
    <w:p w:rsidR="00377F9D" w:rsidRPr="00594AD8" w:rsidRDefault="00377F9D" w:rsidP="00377F9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6F5DF4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377F9D" w:rsidRPr="00E37B59" w:rsidRDefault="00377F9D" w:rsidP="00377F9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5"/>
          <w:smallCaps w:val="0"/>
          <w:sz w:val="28"/>
          <w:szCs w:val="28"/>
        </w:rPr>
        <w:t xml:space="preserve">Тема: </w:t>
      </w:r>
      <w:r>
        <w:rPr>
          <w:rStyle w:val="a5"/>
          <w:smallCaps w:val="0"/>
          <w:sz w:val="28"/>
          <w:szCs w:val="28"/>
        </w:rPr>
        <w:t>«</w:t>
      </w:r>
      <w:r w:rsidR="0056067C" w:rsidRPr="00117859">
        <w:rPr>
          <w:rStyle w:val="a5"/>
          <w:smallCaps w:val="0"/>
          <w:sz w:val="28"/>
          <w:szCs w:val="28"/>
        </w:rPr>
        <w:t>А</w:t>
      </w:r>
      <w:r w:rsidR="00BE2C5E">
        <w:rPr>
          <w:rStyle w:val="a5"/>
          <w:smallCaps w:val="0"/>
          <w:sz w:val="28"/>
          <w:szCs w:val="28"/>
        </w:rPr>
        <w:t>лгоритмы на графах</w:t>
      </w:r>
      <w:r>
        <w:rPr>
          <w:rStyle w:val="a5"/>
          <w:smallCaps w:val="0"/>
          <w:sz w:val="28"/>
          <w:szCs w:val="28"/>
        </w:rPr>
        <w:t>»</w:t>
      </w:r>
    </w:p>
    <w:p w:rsidR="00117859" w:rsidRPr="00E37B59" w:rsidRDefault="00117859" w:rsidP="00117859">
      <w:pPr>
        <w:spacing w:line="360" w:lineRule="auto"/>
        <w:jc w:val="center"/>
        <w:rPr>
          <w:sz w:val="28"/>
          <w:szCs w:val="28"/>
        </w:rPr>
      </w:pPr>
      <w:r>
        <w:rPr>
          <w:rStyle w:val="a5"/>
          <w:smallCaps w:val="0"/>
          <w:sz w:val="28"/>
          <w:szCs w:val="28"/>
        </w:rPr>
        <w:t>Вариант 1</w:t>
      </w: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sz w:val="28"/>
          <w:szCs w:val="28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4186"/>
        <w:gridCol w:w="3233"/>
        <w:gridCol w:w="3188"/>
      </w:tblGrid>
      <w:tr w:rsidR="00C3303E" w:rsidRPr="00BE4534" w:rsidTr="00C3303E">
        <w:trPr>
          <w:trHeight w:val="624"/>
        </w:trPr>
        <w:tc>
          <w:tcPr>
            <w:tcW w:w="1973" w:type="pct"/>
            <w:vAlign w:val="bottom"/>
          </w:tcPr>
          <w:p w:rsidR="00377F9D" w:rsidRPr="006A4BCC" w:rsidRDefault="00377F9D" w:rsidP="004E1B3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0E7649">
              <w:rPr>
                <w:sz w:val="28"/>
                <w:szCs w:val="28"/>
              </w:rPr>
              <w:t>8301</w:t>
            </w:r>
          </w:p>
        </w:tc>
        <w:tc>
          <w:tcPr>
            <w:tcW w:w="1524" w:type="pct"/>
            <w:tcBorders>
              <w:bottom w:val="single" w:sz="4" w:space="0" w:color="auto"/>
            </w:tcBorders>
            <w:vAlign w:val="bottom"/>
          </w:tcPr>
          <w:p w:rsidR="00377F9D" w:rsidRPr="00C3303E" w:rsidRDefault="00377F9D" w:rsidP="004E1B3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03" w:type="pct"/>
            <w:vAlign w:val="bottom"/>
          </w:tcPr>
          <w:p w:rsidR="00377F9D" w:rsidRPr="000E7649" w:rsidRDefault="003E3BE6" w:rsidP="004E1B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Урбан М.Ф.</w:t>
            </w:r>
          </w:p>
        </w:tc>
      </w:tr>
      <w:tr w:rsidR="00C3303E" w:rsidRPr="00BE4534" w:rsidTr="00C3303E">
        <w:trPr>
          <w:trHeight w:val="614"/>
        </w:trPr>
        <w:tc>
          <w:tcPr>
            <w:tcW w:w="1973" w:type="pct"/>
            <w:vAlign w:val="bottom"/>
          </w:tcPr>
          <w:p w:rsidR="00377F9D" w:rsidRPr="00C3303E" w:rsidRDefault="00377F9D" w:rsidP="004E1B3F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F9D" w:rsidRPr="006A4BCC" w:rsidRDefault="00377F9D" w:rsidP="004E1B3F">
            <w:pPr>
              <w:rPr>
                <w:sz w:val="28"/>
                <w:szCs w:val="28"/>
              </w:rPr>
            </w:pPr>
          </w:p>
        </w:tc>
        <w:tc>
          <w:tcPr>
            <w:tcW w:w="1503" w:type="pct"/>
            <w:vAlign w:val="bottom"/>
          </w:tcPr>
          <w:p w:rsidR="00377F9D" w:rsidRPr="006F5DF4" w:rsidRDefault="006F5DF4" w:rsidP="004E1B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Тутуева А.В. </w:t>
            </w:r>
          </w:p>
        </w:tc>
      </w:tr>
    </w:tbl>
    <w:p w:rsidR="00377F9D" w:rsidRDefault="00377F9D" w:rsidP="00377F9D">
      <w:pPr>
        <w:spacing w:line="360" w:lineRule="auto"/>
        <w:jc w:val="center"/>
        <w:rPr>
          <w:bCs/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bCs/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377F9D" w:rsidRPr="006F5DF4" w:rsidRDefault="001E23BF" w:rsidP="00377F9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377F9D" w:rsidRDefault="00B25B71" w:rsidP="006F5DF4">
      <w:pPr>
        <w:pStyle w:val="2"/>
        <w:ind w:left="284" w:hanging="284"/>
      </w:pPr>
      <w:r>
        <w:br w:type="page"/>
      </w:r>
      <w:r w:rsidR="00377F9D">
        <w:lastRenderedPageBreak/>
        <w:t>Цель работы</w:t>
      </w:r>
    </w:p>
    <w:p w:rsidR="006F5DF4" w:rsidRDefault="006F5DF4" w:rsidP="006F5DF4">
      <w:pPr>
        <w:ind w:left="708"/>
      </w:pPr>
    </w:p>
    <w:p w:rsidR="00404494" w:rsidRPr="00BA229E" w:rsidRDefault="006F5DF4" w:rsidP="0057791B">
      <w:pPr>
        <w:pStyle w:val="a3"/>
      </w:pPr>
      <w:r>
        <w:t xml:space="preserve">Реализовать </w:t>
      </w:r>
      <w:r w:rsidR="00BE2C5E">
        <w:t xml:space="preserve">алгоритм Дейкстры на графе, представляемом при помощи списков смежности. А также найти наиболее эффективный по стоимости перелет из города </w:t>
      </w:r>
      <w:r w:rsidR="00BE2C5E">
        <w:rPr>
          <w:b/>
          <w:i/>
          <w:lang w:val="en-US"/>
        </w:rPr>
        <w:t>i</w:t>
      </w:r>
      <w:r w:rsidR="00BE2C5E" w:rsidRPr="00BE2C5E">
        <w:rPr>
          <w:b/>
          <w:i/>
        </w:rPr>
        <w:t xml:space="preserve"> </w:t>
      </w:r>
      <w:r w:rsidR="00BE2C5E">
        <w:t xml:space="preserve">в город </w:t>
      </w:r>
      <w:r w:rsidR="00BE2C5E">
        <w:rPr>
          <w:b/>
          <w:i/>
          <w:lang w:val="en-US"/>
        </w:rPr>
        <w:t>j</w:t>
      </w:r>
      <w:r w:rsidR="00BA229E">
        <w:t xml:space="preserve">, используя список возможных авиарейсов, данный в текстовом формате в </w:t>
      </w:r>
      <w:r w:rsidR="00BA229E" w:rsidRPr="00BA229E">
        <w:t>.</w:t>
      </w:r>
      <w:r w:rsidR="00BA229E">
        <w:rPr>
          <w:lang w:val="en-US"/>
        </w:rPr>
        <w:t>txt</w:t>
      </w:r>
      <w:r w:rsidR="00BA229E">
        <w:t xml:space="preserve"> файле.</w:t>
      </w:r>
    </w:p>
    <w:p w:rsidR="00404494" w:rsidRDefault="00404494" w:rsidP="006F5DF4">
      <w:pPr>
        <w:pStyle w:val="2"/>
        <w:ind w:left="284" w:hanging="284"/>
      </w:pPr>
      <w:r>
        <w:t>Описание программы</w:t>
      </w:r>
    </w:p>
    <w:p w:rsidR="006E130E" w:rsidRDefault="006E130E" w:rsidP="006E130E"/>
    <w:p w:rsidR="00D81F17" w:rsidRDefault="00D81F17" w:rsidP="00D81F17">
      <w:pPr>
        <w:pStyle w:val="a3"/>
      </w:pPr>
      <w:r>
        <w:t>Идея алгоритма состоит в следующем:</w:t>
      </w:r>
    </w:p>
    <w:p w:rsidR="00D81F17" w:rsidRDefault="00D81F17" w:rsidP="00D81F17">
      <w:pPr>
        <w:pStyle w:val="a3"/>
      </w:pPr>
      <w:r>
        <w:t xml:space="preserve">Каждой вершине </w:t>
      </w:r>
      <w:r>
        <w:rPr>
          <w:lang w:val="en-US"/>
        </w:rPr>
        <w:t>V</w:t>
      </w:r>
      <w:r>
        <w:t xml:space="preserve"> графа </w:t>
      </w:r>
      <w:r>
        <w:rPr>
          <w:lang w:val="en-US"/>
        </w:rPr>
        <w:t>G</w:t>
      </w:r>
      <w:r w:rsidRPr="00D81F17">
        <w:t xml:space="preserve"> </w:t>
      </w:r>
      <w:r>
        <w:t xml:space="preserve">сопоставляется метка – минимальное известное расстояние от этой вершины до стартовой вершины </w:t>
      </w:r>
      <w:r>
        <w:rPr>
          <w:lang w:val="en-US"/>
        </w:rPr>
        <w:t>S</w:t>
      </w:r>
      <w:r w:rsidRPr="00D81F17">
        <w:t>.</w:t>
      </w:r>
      <w:r>
        <w:t xml:space="preserve">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</w:p>
    <w:p w:rsidR="00D81F17" w:rsidRDefault="00D81F17" w:rsidP="00D81F17">
      <w:pPr>
        <w:pStyle w:val="a3"/>
      </w:pPr>
      <w:r>
        <w:t xml:space="preserve">Метка самой вершины </w:t>
      </w:r>
      <w:r>
        <w:rPr>
          <w:lang w:val="en-US"/>
        </w:rPr>
        <w:t>S</w:t>
      </w:r>
      <w:r>
        <w:t xml:space="preserve"> полагается равной 0, метки остальных вершин — бесконечности.</w:t>
      </w:r>
      <w:r w:rsidRPr="00D81F17">
        <w:t xml:space="preserve"> </w:t>
      </w:r>
      <w:r>
        <w:t>Это отражает то, что расстояния от S до других вершин пока неизвестны.</w:t>
      </w:r>
      <w:r w:rsidRPr="00D81F17">
        <w:t xml:space="preserve"> </w:t>
      </w:r>
      <w:r>
        <w:t xml:space="preserve">Все вершины графа помечаются как </w:t>
      </w:r>
      <w:r w:rsidR="00FF0225">
        <w:t>не посещённые</w:t>
      </w:r>
      <w:r>
        <w:t>.</w:t>
      </w:r>
    </w:p>
    <w:p w:rsidR="00D81F17" w:rsidRPr="00D81F17" w:rsidRDefault="00D81F17" w:rsidP="00D81F17">
      <w:pPr>
        <w:pStyle w:val="a3"/>
      </w:pPr>
      <w:r>
        <w:t>Если все вершины посещены, алгоритм завершается.</w:t>
      </w:r>
      <w:r w:rsidRPr="00D81F17">
        <w:t xml:space="preserve"> </w:t>
      </w:r>
      <w:r>
        <w:t>В противном случае, из ещё не посещённых вершин выбирается вершина V, имеющая минимальную метку.</w:t>
      </w:r>
      <w:r w:rsidRPr="00D81F17">
        <w:t xml:space="preserve"> </w:t>
      </w:r>
      <w:r>
        <w:t xml:space="preserve">Рассматриваются всевозможные маршруты, в которых </w:t>
      </w:r>
      <w:r>
        <w:rPr>
          <w:lang w:val="en-US"/>
        </w:rPr>
        <w:t>V</w:t>
      </w:r>
      <w:r>
        <w:t xml:space="preserve"> является предпоследним пунктом. Для каждого соседа вершины V, кроме отмеченных как посещённые, рассматривается новая длина пути, равная сумме значений текущей метки </w:t>
      </w:r>
      <w:r>
        <w:rPr>
          <w:lang w:val="en-US"/>
        </w:rPr>
        <w:t>V</w:t>
      </w:r>
      <w:r>
        <w:t xml:space="preserve"> и длины ребра, соединяющего V с этим соседом.</w:t>
      </w:r>
      <w:r w:rsidRPr="00D81F17">
        <w:t xml:space="preserve"> </w:t>
      </w:r>
      <w:r>
        <w:t xml:space="preserve">Если полученное значение длины меньше значения метки соседа, значение метки заменяется полученным значением длины. Рассмотрев всех соседей, вершина </w:t>
      </w:r>
      <w:r>
        <w:rPr>
          <w:lang w:val="en-US"/>
        </w:rPr>
        <w:t>V</w:t>
      </w:r>
      <w:r>
        <w:t xml:space="preserve"> помечается как посещённая и шаг алгоритма повторяется.</w:t>
      </w:r>
    </w:p>
    <w:p w:rsidR="00A74D0A" w:rsidRDefault="00A74D0A" w:rsidP="006F5DF4">
      <w:pPr>
        <w:ind w:firstLine="284"/>
      </w:pPr>
    </w:p>
    <w:p w:rsidR="00A74D0A" w:rsidRPr="00D86D3E" w:rsidRDefault="00A74D0A" w:rsidP="00A74D0A">
      <w:pPr>
        <w:pStyle w:val="a3"/>
      </w:pPr>
      <w:r>
        <w:t>В данной программе используются следующие структуры данных:</w:t>
      </w:r>
    </w:p>
    <w:p w:rsidR="00D86D3E" w:rsidRDefault="001E23BF" w:rsidP="00A74D0A">
      <w:pPr>
        <w:pStyle w:val="a3"/>
        <w:numPr>
          <w:ilvl w:val="0"/>
          <w:numId w:val="14"/>
        </w:numPr>
        <w:ind w:left="0" w:firstLine="567"/>
      </w:pPr>
      <w:r>
        <w:t>Класс</w:t>
      </w:r>
      <w:r w:rsidR="00D86D3E">
        <w:t xml:space="preserve"> </w:t>
      </w:r>
      <w:r w:rsidR="00D81F17">
        <w:rPr>
          <w:lang w:val="en-US"/>
        </w:rPr>
        <w:t>Graph</w:t>
      </w:r>
      <w:r w:rsidR="00D86D3E">
        <w:t>:</w:t>
      </w:r>
    </w:p>
    <w:p w:rsidR="003E4FA3" w:rsidRDefault="00A74D0A" w:rsidP="00F72B3A">
      <w:pPr>
        <w:pStyle w:val="a3"/>
        <w:ind w:left="709" w:hanging="284"/>
      </w:pPr>
      <w:r w:rsidRPr="00BE2C5E">
        <w:tab/>
      </w:r>
      <w:r w:rsidR="00157AD8">
        <w:t xml:space="preserve">Данный класс реализует граф, </w:t>
      </w:r>
      <w:r w:rsidR="00F72B3A">
        <w:t>основан</w:t>
      </w:r>
      <w:r w:rsidR="00157AD8">
        <w:t>ный</w:t>
      </w:r>
      <w:r w:rsidR="00F72B3A">
        <w:t xml:space="preserve"> на списках</w:t>
      </w:r>
      <w:r w:rsidR="00157AD8">
        <w:t xml:space="preserve"> смежности. Этот класс хранит:</w:t>
      </w:r>
      <w:r w:rsidR="00F72B3A">
        <w:t xml:space="preserve"> </w:t>
      </w:r>
      <w:r w:rsidR="00157AD8">
        <w:t xml:space="preserve">список смежности </w:t>
      </w:r>
      <w:r w:rsidR="00157AD8">
        <w:rPr>
          <w:lang w:val="en-US"/>
        </w:rPr>
        <w:t>adjList</w:t>
      </w:r>
      <w:r w:rsidR="00157AD8">
        <w:t xml:space="preserve"> (динамический массив из контейнеров </w:t>
      </w:r>
      <w:r w:rsidR="00157AD8">
        <w:rPr>
          <w:lang w:val="en-US"/>
        </w:rPr>
        <w:t>Map</w:t>
      </w:r>
      <w:r w:rsidR="00157AD8">
        <w:t xml:space="preserve">), который помимо номера смежной вершины хранит ещё и вес ребра; список </w:t>
      </w:r>
      <w:r w:rsidR="00157AD8">
        <w:rPr>
          <w:lang w:val="en-US"/>
        </w:rPr>
        <w:t>namesList</w:t>
      </w:r>
      <w:r w:rsidR="00157AD8">
        <w:t xml:space="preserve">, являющийся связью между названием города и номером вершины; очередь с приоритетами </w:t>
      </w:r>
      <w:r w:rsidR="00157AD8">
        <w:rPr>
          <w:lang w:val="en-US"/>
        </w:rPr>
        <w:t>markList</w:t>
      </w:r>
      <w:r w:rsidR="00157AD8">
        <w:t>, которая является связью между номером вершины, её меткой и информацией о том, посещена вершина или нет.</w:t>
      </w:r>
    </w:p>
    <w:p w:rsidR="00E9007F" w:rsidRPr="00E9007F" w:rsidRDefault="00E9007F" w:rsidP="00E9007F">
      <w:pPr>
        <w:rPr>
          <w:rFonts w:eastAsiaTheme="minorHAnsi"/>
        </w:rPr>
      </w:pPr>
    </w:p>
    <w:p w:rsidR="003D6216" w:rsidRDefault="003D6216" w:rsidP="003D6216">
      <w:pPr>
        <w:pStyle w:val="a3"/>
        <w:numPr>
          <w:ilvl w:val="0"/>
          <w:numId w:val="14"/>
        </w:numPr>
        <w:ind w:left="0" w:firstLine="567"/>
      </w:pPr>
      <w:r>
        <w:t xml:space="preserve">Класс </w:t>
      </w:r>
      <w:r>
        <w:rPr>
          <w:lang w:val="en-US"/>
        </w:rPr>
        <w:t>List</w:t>
      </w:r>
      <w:r>
        <w:t>:</w:t>
      </w:r>
    </w:p>
    <w:p w:rsidR="003D6216" w:rsidRDefault="003D6216" w:rsidP="003D6216">
      <w:pPr>
        <w:pStyle w:val="a3"/>
        <w:ind w:left="709" w:hanging="284"/>
      </w:pPr>
      <w:r w:rsidRPr="003D6216">
        <w:tab/>
      </w:r>
      <w:r w:rsidR="00FF0225">
        <w:t>Ш</w:t>
      </w:r>
      <w:r>
        <w:t>аблонный двусвязный список</w:t>
      </w:r>
      <w:r w:rsidR="00F72B3A">
        <w:t>. Используется для хранения введенной информации, списка названий городов, для хранения результирующего маршрута и ещё много чего.</w:t>
      </w:r>
    </w:p>
    <w:p w:rsidR="00E9007F" w:rsidRDefault="00E9007F" w:rsidP="003D6216"/>
    <w:p w:rsidR="00E9007F" w:rsidRDefault="00E9007F" w:rsidP="00E9007F">
      <w:pPr>
        <w:pStyle w:val="a3"/>
        <w:numPr>
          <w:ilvl w:val="0"/>
          <w:numId w:val="14"/>
        </w:numPr>
        <w:ind w:left="0" w:firstLine="567"/>
      </w:pPr>
      <w:r>
        <w:t xml:space="preserve">Класс </w:t>
      </w:r>
      <w:r>
        <w:rPr>
          <w:lang w:val="en-US"/>
        </w:rPr>
        <w:t>Map</w:t>
      </w:r>
      <w:r>
        <w:t>:</w:t>
      </w:r>
    </w:p>
    <w:p w:rsidR="00E9007F" w:rsidRDefault="00FF0225" w:rsidP="00E9007F">
      <w:pPr>
        <w:pStyle w:val="a3"/>
        <w:ind w:left="709" w:hanging="284"/>
      </w:pPr>
      <w:r>
        <w:tab/>
        <w:t>Ш</w:t>
      </w:r>
      <w:r w:rsidR="00E9007F">
        <w:t>аблонный ассоциативный массив. Используется в качестве списка смежности для одновременного хранения смежной вершины и веса ребра, направленного к этой вершине.</w:t>
      </w:r>
    </w:p>
    <w:p w:rsidR="00E9007F" w:rsidRPr="00E9007F" w:rsidRDefault="00E9007F" w:rsidP="00E9007F"/>
    <w:p w:rsidR="003D6216" w:rsidRDefault="003D6216" w:rsidP="003D6216">
      <w:pPr>
        <w:pStyle w:val="a3"/>
        <w:numPr>
          <w:ilvl w:val="0"/>
          <w:numId w:val="14"/>
        </w:numPr>
        <w:ind w:left="0" w:firstLine="567"/>
      </w:pPr>
      <w:r>
        <w:t xml:space="preserve">Класс </w:t>
      </w:r>
      <w:proofErr w:type="spellStart"/>
      <w:r w:rsidR="00FF0225">
        <w:rPr>
          <w:lang w:val="en-US"/>
        </w:rPr>
        <w:t>priorityQueue</w:t>
      </w:r>
      <w:proofErr w:type="spellEnd"/>
      <w:r>
        <w:t>:</w:t>
      </w:r>
    </w:p>
    <w:p w:rsidR="003D6216" w:rsidRPr="003D6216" w:rsidRDefault="003D6216" w:rsidP="003D6216">
      <w:pPr>
        <w:pStyle w:val="a3"/>
        <w:ind w:left="709" w:hanging="284"/>
      </w:pPr>
      <w:r w:rsidRPr="003D6216">
        <w:tab/>
      </w:r>
      <w:r w:rsidR="00FF0225">
        <w:t xml:space="preserve">Шаблонная очередь с приоритетами. </w:t>
      </w:r>
      <w:r w:rsidR="00F72B3A">
        <w:t>Функционал очереди дополнен возможностью получать приоритет элементов очереди, а также получать элемент с минимальным приоритетом, не удаляя его из очереди. Используется для хранения меток вершин. Приоритет элементов выступает в качестве метки, а наличие элемента в очереди – в качестве информации о том, была посещена вершина или нет.</w:t>
      </w:r>
    </w:p>
    <w:p w:rsidR="00CB3C93" w:rsidRDefault="00CB3C93" w:rsidP="00CB3C93"/>
    <w:p w:rsidR="00F72B3A" w:rsidRDefault="00F72B3A" w:rsidP="00CB3C93"/>
    <w:p w:rsidR="00F72B3A" w:rsidRPr="00A600EF" w:rsidRDefault="00F72B3A" w:rsidP="00CB3C93"/>
    <w:p w:rsidR="00CB3C93" w:rsidRDefault="00A40914" w:rsidP="00F02862">
      <w:pPr>
        <w:pStyle w:val="2"/>
        <w:ind w:left="284" w:hanging="284"/>
      </w:pPr>
      <w:r>
        <w:t>Оценка временной сложности методов</w:t>
      </w:r>
      <w:r w:rsidR="00A5340D">
        <w:tab/>
      </w:r>
    </w:p>
    <w:p w:rsidR="00722A1E" w:rsidRPr="00722A1E" w:rsidRDefault="00722A1E" w:rsidP="00722A1E"/>
    <w:p w:rsidR="00F02862" w:rsidRDefault="00F02862" w:rsidP="00F02862">
      <w:pPr>
        <w:ind w:firstLine="708"/>
        <w:rPr>
          <w:i/>
        </w:rPr>
      </w:pPr>
      <w:r>
        <w:rPr>
          <w:i/>
          <w:lang w:val="en-US"/>
        </w:rPr>
        <w:t>N</w:t>
      </w:r>
      <w:r w:rsidRPr="00AF21C7">
        <w:rPr>
          <w:i/>
        </w:rPr>
        <w:t xml:space="preserve"> – </w:t>
      </w:r>
      <w:r>
        <w:rPr>
          <w:i/>
        </w:rPr>
        <w:t>количество строк входной информации</w:t>
      </w:r>
    </w:p>
    <w:p w:rsidR="00F02862" w:rsidRPr="00F02862" w:rsidRDefault="00F02862" w:rsidP="00F02862">
      <w:pPr>
        <w:ind w:firstLine="708"/>
        <w:rPr>
          <w:i/>
        </w:rPr>
      </w:pPr>
      <w:r>
        <w:rPr>
          <w:i/>
          <w:lang w:val="en-US"/>
        </w:rPr>
        <w:t>M</w:t>
      </w:r>
      <w:r w:rsidRPr="00C57114">
        <w:rPr>
          <w:i/>
        </w:rPr>
        <w:t xml:space="preserve"> – </w:t>
      </w:r>
      <w:r>
        <w:rPr>
          <w:i/>
        </w:rPr>
        <w:t>количество символов в строке</w:t>
      </w:r>
    </w:p>
    <w:p w:rsidR="00F02862" w:rsidRPr="00F02862" w:rsidRDefault="00F02862" w:rsidP="00F02862">
      <w:pPr>
        <w:ind w:firstLine="708"/>
      </w:pPr>
      <w:r>
        <w:rPr>
          <w:i/>
          <w:lang w:val="en-US"/>
        </w:rPr>
        <w:t>V</w:t>
      </w:r>
      <w:r w:rsidRPr="00AF21C7">
        <w:rPr>
          <w:i/>
        </w:rPr>
        <w:t xml:space="preserve"> – </w:t>
      </w:r>
      <w:r>
        <w:rPr>
          <w:i/>
        </w:rPr>
        <w:t>количество вершин (городов)</w:t>
      </w:r>
    </w:p>
    <w:p w:rsidR="00A5340D" w:rsidRDefault="00A5340D" w:rsidP="00A5340D">
      <w:pPr>
        <w:rPr>
          <w:i/>
        </w:rPr>
      </w:pPr>
      <w:r>
        <w:tab/>
      </w:r>
      <w:r w:rsidR="00E9007F">
        <w:rPr>
          <w:i/>
          <w:lang w:val="en-US"/>
        </w:rPr>
        <w:t>E</w:t>
      </w:r>
      <w:r w:rsidR="00E9007F" w:rsidRPr="00E9007F">
        <w:rPr>
          <w:i/>
        </w:rPr>
        <w:t xml:space="preserve"> – </w:t>
      </w:r>
      <w:r w:rsidR="00E9007F">
        <w:rPr>
          <w:i/>
        </w:rPr>
        <w:t>количество ребер (возможных перелетов между городами)</w:t>
      </w:r>
    </w:p>
    <w:p w:rsidR="00101F62" w:rsidRPr="00E9007F" w:rsidRDefault="00101F62" w:rsidP="00A5340D">
      <w:pPr>
        <w:rPr>
          <w:i/>
        </w:rPr>
      </w:pPr>
    </w:p>
    <w:p w:rsidR="00A5340D" w:rsidRDefault="00F02862" w:rsidP="00F02862">
      <w:pPr>
        <w:pStyle w:val="a3"/>
        <w:numPr>
          <w:ilvl w:val="0"/>
          <w:numId w:val="16"/>
        </w:numPr>
      </w:pPr>
      <w:r>
        <w:rPr>
          <w:b/>
          <w:i/>
          <w:lang w:val="en-US"/>
        </w:rPr>
        <w:t>convert</w:t>
      </w:r>
      <w:r w:rsidR="003D6216" w:rsidRPr="00124C36">
        <w:rPr>
          <w:b/>
          <w:i/>
        </w:rPr>
        <w:t xml:space="preserve"> </w:t>
      </w:r>
      <w:r w:rsidR="008E2CBB">
        <w:t>имеет временную сложность О(</w:t>
      </w:r>
      <w:r>
        <w:rPr>
          <w:i/>
          <w:lang w:val="en-US"/>
        </w:rPr>
        <w:t>N</w:t>
      </w:r>
      <w:r w:rsidRPr="00F02862">
        <w:rPr>
          <w:i/>
        </w:rPr>
        <w:t>*</w:t>
      </w:r>
      <w:r w:rsidR="00503823">
        <w:rPr>
          <w:i/>
          <w:lang w:val="en-US"/>
        </w:rPr>
        <w:t>M</w:t>
      </w:r>
      <w:r w:rsidR="00A5340D">
        <w:t>)</w:t>
      </w:r>
    </w:p>
    <w:p w:rsidR="00101F62" w:rsidRPr="00101F62" w:rsidRDefault="00101F62" w:rsidP="00101F62"/>
    <w:p w:rsidR="00124C36" w:rsidRDefault="00F02862" w:rsidP="00124C36">
      <w:pPr>
        <w:pStyle w:val="a3"/>
        <w:numPr>
          <w:ilvl w:val="0"/>
          <w:numId w:val="16"/>
        </w:numPr>
      </w:pPr>
      <w:r>
        <w:rPr>
          <w:b/>
          <w:i/>
          <w:lang w:val="en-GB"/>
        </w:rPr>
        <w:t>get</w:t>
      </w:r>
      <w:r w:rsidR="00722A1E">
        <w:rPr>
          <w:b/>
          <w:i/>
          <w:lang w:val="en-US"/>
        </w:rPr>
        <w:t>UniqueNames</w:t>
      </w:r>
      <w:r w:rsidRPr="00F02862">
        <w:rPr>
          <w:b/>
          <w:i/>
        </w:rPr>
        <w:t xml:space="preserve"> </w:t>
      </w:r>
      <w:r w:rsidR="00124C36">
        <w:t>имеет временную сложность О(</w:t>
      </w:r>
      <w:r>
        <w:rPr>
          <w:i/>
          <w:lang w:val="en-US"/>
        </w:rPr>
        <w:t>N</w:t>
      </w:r>
      <w:r w:rsidRPr="00F02862">
        <w:rPr>
          <w:i/>
        </w:rPr>
        <w:t>*</w:t>
      </w:r>
      <w:r>
        <w:rPr>
          <w:i/>
          <w:lang w:val="en-US"/>
        </w:rPr>
        <w:t>V</w:t>
      </w:r>
      <w:r w:rsidR="00124C36" w:rsidRPr="008E2CBB">
        <w:t>)</w:t>
      </w:r>
      <w:r w:rsidR="00124C36">
        <w:t>;</w:t>
      </w:r>
    </w:p>
    <w:p w:rsidR="00A5340D" w:rsidRDefault="00F02862" w:rsidP="00A5340D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N*(V*1 + V*1) = N*V</w:t>
      </w:r>
    </w:p>
    <w:p w:rsidR="00101F62" w:rsidRPr="00101F62" w:rsidRDefault="00101F62" w:rsidP="00101F62">
      <w:pPr>
        <w:rPr>
          <w:lang w:val="en-US"/>
        </w:rPr>
      </w:pPr>
    </w:p>
    <w:p w:rsidR="00F02862" w:rsidRDefault="00F02862" w:rsidP="00F02862">
      <w:pPr>
        <w:pStyle w:val="a3"/>
        <w:numPr>
          <w:ilvl w:val="0"/>
          <w:numId w:val="16"/>
        </w:numPr>
      </w:pPr>
      <w:r>
        <w:rPr>
          <w:b/>
          <w:i/>
          <w:lang w:val="en-GB"/>
        </w:rPr>
        <w:t>Graph</w:t>
      </w:r>
      <w:r w:rsidRPr="00F02862">
        <w:rPr>
          <w:b/>
          <w:i/>
        </w:rPr>
        <w:t xml:space="preserve"> </w:t>
      </w:r>
      <w:r>
        <w:t>имеет временную сложность О(</w:t>
      </w:r>
      <w:r>
        <w:rPr>
          <w:i/>
          <w:lang w:val="en-US"/>
        </w:rPr>
        <w:t>V</w:t>
      </w:r>
      <w:r w:rsidRPr="008E2CBB">
        <w:t>)</w:t>
      </w:r>
      <w:r>
        <w:t>;</w:t>
      </w:r>
    </w:p>
    <w:p w:rsidR="00101F62" w:rsidRPr="00101F62" w:rsidRDefault="00101F62" w:rsidP="00101F62"/>
    <w:p w:rsidR="008E2CBB" w:rsidRDefault="00722A1E" w:rsidP="008E2CBB">
      <w:pPr>
        <w:pStyle w:val="a3"/>
        <w:numPr>
          <w:ilvl w:val="0"/>
          <w:numId w:val="16"/>
        </w:numPr>
      </w:pPr>
      <w:r>
        <w:rPr>
          <w:b/>
          <w:i/>
          <w:lang w:val="en-US"/>
        </w:rPr>
        <w:t>makeGraphFromList</w:t>
      </w:r>
      <w:r w:rsidR="00F02862" w:rsidRPr="00F02862">
        <w:rPr>
          <w:b/>
          <w:i/>
        </w:rPr>
        <w:t xml:space="preserve"> </w:t>
      </w:r>
      <w:r w:rsidR="008E2CBB">
        <w:t xml:space="preserve">имеет временную сложность </w:t>
      </w:r>
      <w:proofErr w:type="gramStart"/>
      <w:r w:rsidR="008E2CBB">
        <w:t>О(</w:t>
      </w:r>
      <w:proofErr w:type="gramEnd"/>
      <w:r w:rsidR="00503823">
        <w:rPr>
          <w:i/>
          <w:lang w:val="en-US"/>
        </w:rPr>
        <w:t>N</w:t>
      </w:r>
      <w:r w:rsidR="00F02862" w:rsidRPr="00503823">
        <w:rPr>
          <w:i/>
        </w:rPr>
        <w:t>²</w:t>
      </w:r>
      <w:r w:rsidR="00F02862" w:rsidRPr="00F02862">
        <w:rPr>
          <w:i/>
        </w:rPr>
        <w:t xml:space="preserve"> + </w:t>
      </w:r>
      <w:r w:rsidR="00F02862">
        <w:rPr>
          <w:i/>
          <w:lang w:val="en-US"/>
        </w:rPr>
        <w:t>NV</w:t>
      </w:r>
      <w:r w:rsidR="00503823" w:rsidRPr="00503823">
        <w:rPr>
          <w:i/>
        </w:rPr>
        <w:t xml:space="preserve"> + </w:t>
      </w:r>
      <w:r w:rsidR="00F02862">
        <w:rPr>
          <w:i/>
          <w:lang w:val="en-US"/>
        </w:rPr>
        <w:t>N</w:t>
      </w:r>
      <w:r w:rsidR="00503823" w:rsidRPr="00503823">
        <w:rPr>
          <w:i/>
        </w:rPr>
        <w:t>*</w:t>
      </w:r>
      <w:r w:rsidR="00503823">
        <w:rPr>
          <w:i/>
          <w:lang w:val="en-US"/>
        </w:rPr>
        <w:t>log</w:t>
      </w:r>
      <w:r w:rsidR="00503823" w:rsidRPr="00503823">
        <w:rPr>
          <w:i/>
        </w:rPr>
        <w:t>(</w:t>
      </w:r>
      <w:r w:rsidR="006422CB">
        <w:rPr>
          <w:i/>
          <w:lang w:val="en-US"/>
        </w:rPr>
        <w:t>E</w:t>
      </w:r>
      <w:r w:rsidR="00503823" w:rsidRPr="00503823">
        <w:rPr>
          <w:i/>
        </w:rPr>
        <w:t>)</w:t>
      </w:r>
      <w:r w:rsidR="008E2CBB" w:rsidRPr="008E2CBB">
        <w:t>)</w:t>
      </w:r>
      <w:r w:rsidR="008E2CBB">
        <w:t>;</w:t>
      </w:r>
    </w:p>
    <w:p w:rsidR="00503823" w:rsidRDefault="00503823" w:rsidP="00503823">
      <w:pPr>
        <w:ind w:firstLine="708"/>
        <w:rPr>
          <w:i/>
          <w:lang w:val="en-US"/>
        </w:rPr>
      </w:pPr>
      <w:r>
        <w:rPr>
          <w:i/>
          <w:lang w:val="en-US"/>
        </w:rPr>
        <w:t>N</w:t>
      </w:r>
      <w:r w:rsidRPr="00503823">
        <w:rPr>
          <w:i/>
          <w:lang w:val="en-US"/>
        </w:rPr>
        <w:t>*</w:t>
      </w:r>
      <w:r w:rsidR="00F02862">
        <w:rPr>
          <w:i/>
          <w:lang w:val="en-US"/>
        </w:rPr>
        <w:t xml:space="preserve">(N </w:t>
      </w:r>
      <w:r w:rsidRPr="00503823">
        <w:rPr>
          <w:i/>
          <w:lang w:val="en-US"/>
        </w:rPr>
        <w:t xml:space="preserve">+ </w:t>
      </w:r>
      <w:r w:rsidR="00F02862">
        <w:rPr>
          <w:i/>
          <w:lang w:val="en-US"/>
        </w:rPr>
        <w:t>V + V</w:t>
      </w:r>
      <w:r>
        <w:rPr>
          <w:i/>
          <w:lang w:val="en-US"/>
        </w:rPr>
        <w:t xml:space="preserve"> + </w:t>
      </w:r>
      <w:r w:rsidR="006422CB">
        <w:rPr>
          <w:i/>
          <w:lang w:val="en-US"/>
        </w:rPr>
        <w:t>2*log(E</w:t>
      </w:r>
      <w:r>
        <w:rPr>
          <w:i/>
          <w:lang w:val="en-US"/>
        </w:rPr>
        <w:t>)</w:t>
      </w:r>
      <w:r w:rsidR="00F02862">
        <w:rPr>
          <w:i/>
          <w:lang w:val="en-US"/>
        </w:rPr>
        <w:t>)</w:t>
      </w:r>
      <w:r>
        <w:rPr>
          <w:i/>
          <w:lang w:val="en-US"/>
        </w:rPr>
        <w:t xml:space="preserve"> = </w:t>
      </w:r>
      <w:r w:rsidR="006422CB">
        <w:rPr>
          <w:i/>
          <w:lang w:val="en-US"/>
        </w:rPr>
        <w:t>N</w:t>
      </w:r>
      <w:r w:rsidR="006422CB" w:rsidRPr="006422CB">
        <w:rPr>
          <w:i/>
          <w:lang w:val="en-US"/>
        </w:rPr>
        <w:t xml:space="preserve">² + </w:t>
      </w:r>
      <w:r w:rsidR="006422CB">
        <w:rPr>
          <w:i/>
          <w:lang w:val="en-US"/>
        </w:rPr>
        <w:t>NV</w:t>
      </w:r>
      <w:r w:rsidR="006422CB" w:rsidRPr="006422CB">
        <w:rPr>
          <w:i/>
          <w:lang w:val="en-US"/>
        </w:rPr>
        <w:t xml:space="preserve"> + </w:t>
      </w:r>
      <w:r w:rsidR="006422CB">
        <w:rPr>
          <w:i/>
          <w:lang w:val="en-US"/>
        </w:rPr>
        <w:t>N</w:t>
      </w:r>
      <w:r w:rsidR="006422CB" w:rsidRPr="006422CB">
        <w:rPr>
          <w:i/>
          <w:lang w:val="en-US"/>
        </w:rPr>
        <w:t>*</w:t>
      </w:r>
      <w:r w:rsidR="006422CB">
        <w:rPr>
          <w:i/>
          <w:lang w:val="en-US"/>
        </w:rPr>
        <w:t>log</w:t>
      </w:r>
      <w:r w:rsidR="006422CB" w:rsidRPr="006422CB">
        <w:rPr>
          <w:i/>
          <w:lang w:val="en-US"/>
        </w:rPr>
        <w:t>(</w:t>
      </w:r>
      <w:r w:rsidR="006422CB">
        <w:rPr>
          <w:i/>
          <w:lang w:val="en-US"/>
        </w:rPr>
        <w:t>E</w:t>
      </w:r>
      <w:r w:rsidR="006422CB" w:rsidRPr="006422CB">
        <w:rPr>
          <w:i/>
          <w:lang w:val="en-US"/>
        </w:rPr>
        <w:t>)</w:t>
      </w:r>
    </w:p>
    <w:p w:rsidR="00101F62" w:rsidRPr="006422CB" w:rsidRDefault="00101F62" w:rsidP="00503823">
      <w:pPr>
        <w:ind w:firstLine="708"/>
        <w:rPr>
          <w:lang w:val="en-US"/>
        </w:rPr>
      </w:pPr>
    </w:p>
    <w:p w:rsidR="008E2CBB" w:rsidRDefault="00722A1E" w:rsidP="008E2CBB">
      <w:pPr>
        <w:pStyle w:val="a3"/>
        <w:numPr>
          <w:ilvl w:val="0"/>
          <w:numId w:val="16"/>
        </w:numPr>
      </w:pPr>
      <w:r>
        <w:rPr>
          <w:b/>
          <w:i/>
          <w:lang w:val="en-GB"/>
        </w:rPr>
        <w:t>makePath</w:t>
      </w:r>
      <w:r w:rsidR="00503823" w:rsidRPr="00503823">
        <w:rPr>
          <w:b/>
          <w:i/>
        </w:rPr>
        <w:t xml:space="preserve"> </w:t>
      </w:r>
      <w:r w:rsidR="008E2CBB">
        <w:t>имеет временную сложность О(</w:t>
      </w:r>
      <w:r w:rsidR="00275AFB">
        <w:rPr>
          <w:i/>
          <w:lang w:val="en-US"/>
        </w:rPr>
        <w:t>VE</w:t>
      </w:r>
      <w:r w:rsidR="00E51B0B" w:rsidRPr="00275AFB">
        <w:rPr>
          <w:i/>
        </w:rPr>
        <w:t>+</w:t>
      </w:r>
      <w:r w:rsidR="00E51B0B">
        <w:rPr>
          <w:i/>
          <w:lang w:val="en-US"/>
        </w:rPr>
        <w:t>E</w:t>
      </w:r>
      <w:r w:rsidR="00275AFB" w:rsidRPr="00275AFB">
        <w:rPr>
          <w:i/>
        </w:rPr>
        <w:t>³</w:t>
      </w:r>
      <w:r w:rsidR="008E2CBB" w:rsidRPr="008E2CBB">
        <w:t>)</w:t>
      </w:r>
      <w:r w:rsidR="008E2CBB">
        <w:t>;</w:t>
      </w:r>
    </w:p>
    <w:p w:rsidR="00503823" w:rsidRDefault="00275AFB" w:rsidP="00503823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 xml:space="preserve">log(E)+log(E)+V+2V+3V+V+E(E+E(E+log(E)+2V)+V)= </w:t>
      </w:r>
      <w:r>
        <w:rPr>
          <w:i/>
          <w:lang w:val="en-US"/>
        </w:rPr>
        <w:br/>
        <w:t>= log(E)+V+E</w:t>
      </w:r>
      <w:r w:rsidRPr="006422CB">
        <w:rPr>
          <w:i/>
          <w:lang w:val="en-US"/>
        </w:rPr>
        <w:t>²</w:t>
      </w:r>
      <w:r>
        <w:rPr>
          <w:i/>
          <w:lang w:val="en-US"/>
        </w:rPr>
        <w:t>+VE+</w:t>
      </w:r>
      <w:r w:rsidRPr="00275AFB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275AFB">
        <w:rPr>
          <w:i/>
          <w:lang w:val="en-US"/>
        </w:rPr>
        <w:t>³</w:t>
      </w:r>
      <w:r>
        <w:rPr>
          <w:i/>
          <w:lang w:val="en-US"/>
        </w:rPr>
        <w:t xml:space="preserve"> + ElogE +EV = EV+E*log(E)+</w:t>
      </w:r>
      <w:r w:rsidRPr="00275AFB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275AFB">
        <w:rPr>
          <w:i/>
          <w:lang w:val="en-US"/>
        </w:rPr>
        <w:t>³</w:t>
      </w:r>
    </w:p>
    <w:p w:rsidR="00101F62" w:rsidRPr="00101F62" w:rsidRDefault="00101F62" w:rsidP="00101F62">
      <w:pPr>
        <w:rPr>
          <w:lang w:val="en-US"/>
        </w:rPr>
      </w:pPr>
    </w:p>
    <w:p w:rsidR="00007556" w:rsidRPr="00275AFB" w:rsidRDefault="00722A1E" w:rsidP="00722A1E">
      <w:pPr>
        <w:pStyle w:val="a3"/>
        <w:numPr>
          <w:ilvl w:val="0"/>
          <w:numId w:val="16"/>
        </w:numPr>
      </w:pPr>
      <w:r w:rsidRPr="00722A1E">
        <w:rPr>
          <w:b/>
          <w:i/>
          <w:lang w:val="en-GB"/>
        </w:rPr>
        <w:t>getShortestPath</w:t>
      </w:r>
      <w:r w:rsidRPr="00722A1E">
        <w:rPr>
          <w:b/>
          <w:i/>
        </w:rPr>
        <w:t xml:space="preserve"> </w:t>
      </w:r>
      <w:r w:rsidR="00007556">
        <w:t>имеет</w:t>
      </w:r>
      <w:r w:rsidR="00007556" w:rsidRPr="00275AFB">
        <w:t xml:space="preserve"> </w:t>
      </w:r>
      <w:r w:rsidR="00007556">
        <w:t>временную</w:t>
      </w:r>
      <w:r w:rsidR="00007556" w:rsidRPr="00275AFB">
        <w:t xml:space="preserve"> </w:t>
      </w:r>
      <w:r w:rsidR="00007556">
        <w:t>сложность</w:t>
      </w:r>
      <w:r w:rsidR="00007556" w:rsidRPr="00275AFB">
        <w:t xml:space="preserve"> </w:t>
      </w:r>
      <w:r w:rsidR="00007556">
        <w:t>О</w:t>
      </w:r>
      <w:r w:rsidR="00007556" w:rsidRPr="00275AFB">
        <w:t>(</w:t>
      </w:r>
      <w:r w:rsidR="00101F62">
        <w:rPr>
          <w:i/>
          <w:lang w:val="en-US"/>
        </w:rPr>
        <w:t>E</w:t>
      </w:r>
      <w:r w:rsidR="00101F62" w:rsidRPr="00275AFB">
        <w:rPr>
          <w:i/>
        </w:rPr>
        <w:t>³</w:t>
      </w:r>
      <w:r w:rsidR="00101F62" w:rsidRPr="00101F62">
        <w:rPr>
          <w:i/>
        </w:rPr>
        <w:t>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²*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log</w:t>
      </w:r>
      <w:r w:rsidR="00101F62" w:rsidRPr="00101F62">
        <w:rPr>
          <w:i/>
        </w:rPr>
        <w:t>(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)+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log</w:t>
      </w:r>
      <w:r w:rsidR="00101F62" w:rsidRPr="00101F62">
        <w:rPr>
          <w:i/>
        </w:rPr>
        <w:t>(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)+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²+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²*</w:t>
      </w:r>
      <w:r w:rsidR="00101F62">
        <w:rPr>
          <w:i/>
          <w:lang w:val="en-US"/>
        </w:rPr>
        <w:t>E</w:t>
      </w:r>
      <w:r w:rsidR="00007556" w:rsidRPr="00275AFB">
        <w:t>);</w:t>
      </w:r>
    </w:p>
    <w:p w:rsidR="00007556" w:rsidRDefault="00101F62" w:rsidP="00503823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2V+V*log(V)+V(V+log(V)+E+E(E+V+log(E)+V+V*log(V</w:t>
      </w:r>
      <w:proofErr w:type="gramStart"/>
      <w:r>
        <w:rPr>
          <w:i/>
          <w:lang w:val="en-US"/>
        </w:rPr>
        <w:t>))+</w:t>
      </w:r>
      <w:proofErr w:type="gramEnd"/>
      <w:r>
        <w:rPr>
          <w:i/>
          <w:lang w:val="en-US"/>
        </w:rPr>
        <w:t>log(V))+VE+</w:t>
      </w:r>
      <w:r w:rsidRPr="00101F62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275AFB">
        <w:rPr>
          <w:i/>
          <w:lang w:val="en-US"/>
        </w:rPr>
        <w:t>³</w:t>
      </w:r>
      <w:r>
        <w:rPr>
          <w:i/>
          <w:lang w:val="en-US"/>
        </w:rPr>
        <w:t>+2V=</w:t>
      </w:r>
    </w:p>
    <w:p w:rsidR="00007556" w:rsidRDefault="00101F62" w:rsidP="00007556">
      <w:pPr>
        <w:rPr>
          <w:i/>
          <w:lang w:val="en-US"/>
        </w:rPr>
      </w:pPr>
      <w:r>
        <w:rPr>
          <w:lang w:val="en-US"/>
        </w:rPr>
        <w:tab/>
        <w:t>=</w:t>
      </w:r>
      <w:r w:rsidRPr="00101F62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³+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²*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log</w:t>
      </w:r>
      <w:r w:rsidRPr="00101F62">
        <w:rPr>
          <w:i/>
          <w:lang w:val="en-US"/>
        </w:rPr>
        <w:t>(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)+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log</w:t>
      </w:r>
      <w:r w:rsidRPr="00101F62">
        <w:rPr>
          <w:i/>
          <w:lang w:val="en-US"/>
        </w:rPr>
        <w:t>(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)+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²+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²*</w:t>
      </w:r>
      <w:r>
        <w:rPr>
          <w:i/>
          <w:lang w:val="en-US"/>
        </w:rPr>
        <w:t>E</w:t>
      </w:r>
    </w:p>
    <w:p w:rsidR="00101F62" w:rsidRDefault="00101F62" w:rsidP="00007556">
      <w:pPr>
        <w:rPr>
          <w:i/>
          <w:lang w:val="en-US"/>
        </w:rPr>
      </w:pPr>
    </w:p>
    <w:p w:rsidR="00722A1E" w:rsidRDefault="00722A1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D405BD" w:rsidRPr="00C57114" w:rsidRDefault="00D405BD" w:rsidP="00007556">
      <w:pPr>
        <w:rPr>
          <w:lang w:val="en-US"/>
        </w:rPr>
      </w:pPr>
    </w:p>
    <w:p w:rsidR="00AA03C3" w:rsidRDefault="005A104E" w:rsidP="005A104E">
      <w:pPr>
        <w:pStyle w:val="2"/>
        <w:ind w:left="284" w:hanging="284"/>
        <w:rPr>
          <w:rStyle w:val="ab"/>
          <w:i w:val="0"/>
          <w:color w:val="auto"/>
        </w:rPr>
      </w:pPr>
      <w:r>
        <w:rPr>
          <w:rStyle w:val="ab"/>
          <w:i w:val="0"/>
          <w:color w:val="auto"/>
        </w:rPr>
        <w:t>Пример</w:t>
      </w:r>
      <w:r w:rsidR="00A311A9">
        <w:rPr>
          <w:rStyle w:val="ab"/>
          <w:i w:val="0"/>
          <w:color w:val="auto"/>
        </w:rPr>
        <w:t>ы</w:t>
      </w:r>
      <w:r>
        <w:rPr>
          <w:rStyle w:val="ab"/>
          <w:i w:val="0"/>
          <w:color w:val="auto"/>
        </w:rPr>
        <w:t xml:space="preserve"> работы</w:t>
      </w:r>
    </w:p>
    <w:p w:rsidR="005A104E" w:rsidRDefault="005A104E" w:rsidP="005A104E">
      <w:pPr>
        <w:pStyle w:val="a3"/>
        <w:rPr>
          <w:noProof/>
        </w:rPr>
      </w:pPr>
    </w:p>
    <w:p w:rsidR="00A311A9" w:rsidRDefault="00722A1E" w:rsidP="00A311A9">
      <w:r>
        <w:t>Используем следующую базу:</w:t>
      </w:r>
    </w:p>
    <w:p w:rsidR="00722A1E" w:rsidRPr="00722A1E" w:rsidRDefault="00722A1E" w:rsidP="00722A1E">
      <w:pPr>
        <w:spacing w:line="276" w:lineRule="auto"/>
        <w:ind w:left="3261"/>
        <w:rPr>
          <w:rFonts w:ascii="Consolas" w:hAnsi="Consolas" w:cstheme="minorHAnsi"/>
          <w:b/>
          <w:sz w:val="28"/>
          <w:szCs w:val="28"/>
          <w:lang w:val="en-US"/>
        </w:rPr>
      </w:pPr>
      <w:proofErr w:type="gramStart"/>
      <w:r w:rsidRPr="00722A1E">
        <w:rPr>
          <w:rFonts w:ascii="Consolas" w:hAnsi="Consolas" w:cstheme="minorHAnsi"/>
          <w:b/>
          <w:sz w:val="28"/>
          <w:szCs w:val="28"/>
          <w:lang w:val="en-US"/>
        </w:rPr>
        <w:t>LED;DME</w:t>
      </w:r>
      <w:proofErr w:type="gramEnd"/>
      <w:r w:rsidRPr="00722A1E">
        <w:rPr>
          <w:rFonts w:ascii="Consolas" w:hAnsi="Consolas" w:cstheme="minorHAnsi"/>
          <w:b/>
          <w:sz w:val="28"/>
          <w:szCs w:val="28"/>
          <w:lang w:val="en-US"/>
        </w:rPr>
        <w:t>;10;20</w:t>
      </w:r>
    </w:p>
    <w:p w:rsidR="00722A1E" w:rsidRPr="00722A1E" w:rsidRDefault="00722A1E" w:rsidP="00722A1E">
      <w:pPr>
        <w:spacing w:line="276" w:lineRule="auto"/>
        <w:ind w:left="3261"/>
        <w:rPr>
          <w:rFonts w:ascii="Consolas" w:hAnsi="Consolas" w:cstheme="minorHAnsi"/>
          <w:b/>
          <w:sz w:val="28"/>
          <w:szCs w:val="28"/>
          <w:lang w:val="en-US"/>
        </w:rPr>
      </w:pPr>
      <w:proofErr w:type="gramStart"/>
      <w:r w:rsidRPr="00722A1E">
        <w:rPr>
          <w:rFonts w:ascii="Consolas" w:hAnsi="Consolas" w:cstheme="minorHAnsi"/>
          <w:b/>
          <w:sz w:val="28"/>
          <w:szCs w:val="28"/>
          <w:lang w:val="en-US"/>
        </w:rPr>
        <w:t>DME;HIA</w:t>
      </w:r>
      <w:proofErr w:type="gramEnd"/>
      <w:r w:rsidRPr="00722A1E">
        <w:rPr>
          <w:rFonts w:ascii="Consolas" w:hAnsi="Consolas" w:cstheme="minorHAnsi"/>
          <w:b/>
          <w:sz w:val="28"/>
          <w:szCs w:val="28"/>
          <w:lang w:val="en-US"/>
        </w:rPr>
        <w:t>;40;35</w:t>
      </w:r>
    </w:p>
    <w:p w:rsidR="00722A1E" w:rsidRPr="00722A1E" w:rsidRDefault="00722A1E" w:rsidP="00722A1E">
      <w:pPr>
        <w:spacing w:line="276" w:lineRule="auto"/>
        <w:ind w:left="3261"/>
        <w:rPr>
          <w:rFonts w:ascii="Consolas" w:hAnsi="Consolas" w:cstheme="minorHAnsi"/>
          <w:b/>
          <w:sz w:val="28"/>
          <w:szCs w:val="28"/>
          <w:lang w:val="en-US"/>
        </w:rPr>
      </w:pPr>
      <w:proofErr w:type="gramStart"/>
      <w:r w:rsidRPr="00722A1E">
        <w:rPr>
          <w:rFonts w:ascii="Consolas" w:hAnsi="Consolas" w:cstheme="minorHAnsi"/>
          <w:b/>
          <w:sz w:val="28"/>
          <w:szCs w:val="28"/>
          <w:lang w:val="en-US"/>
        </w:rPr>
        <w:t>LED;HIA</w:t>
      </w:r>
      <w:proofErr w:type="gramEnd"/>
      <w:r w:rsidRPr="00722A1E">
        <w:rPr>
          <w:rFonts w:ascii="Consolas" w:hAnsi="Consolas" w:cstheme="minorHAnsi"/>
          <w:b/>
          <w:sz w:val="28"/>
          <w:szCs w:val="28"/>
          <w:lang w:val="en-US"/>
        </w:rPr>
        <w:t>;14;N/A</w:t>
      </w:r>
    </w:p>
    <w:p w:rsidR="00722A1E" w:rsidRPr="00722A1E" w:rsidRDefault="00722A1E" w:rsidP="00722A1E">
      <w:pPr>
        <w:spacing w:line="276" w:lineRule="auto"/>
        <w:ind w:left="3261"/>
        <w:rPr>
          <w:rFonts w:ascii="Consolas" w:hAnsi="Consolas" w:cstheme="minorHAnsi"/>
          <w:b/>
          <w:sz w:val="28"/>
          <w:szCs w:val="28"/>
          <w:lang w:val="en-US"/>
        </w:rPr>
      </w:pPr>
      <w:proofErr w:type="gramStart"/>
      <w:r w:rsidRPr="00722A1E">
        <w:rPr>
          <w:rFonts w:ascii="Consolas" w:hAnsi="Consolas" w:cstheme="minorHAnsi"/>
          <w:b/>
          <w:sz w:val="28"/>
          <w:szCs w:val="28"/>
          <w:lang w:val="en-US"/>
        </w:rPr>
        <w:t>VLV;HIA</w:t>
      </w:r>
      <w:proofErr w:type="gramEnd"/>
      <w:r w:rsidRPr="00722A1E">
        <w:rPr>
          <w:rFonts w:ascii="Consolas" w:hAnsi="Consolas" w:cstheme="minorHAnsi"/>
          <w:b/>
          <w:sz w:val="28"/>
          <w:szCs w:val="28"/>
          <w:lang w:val="en-US"/>
        </w:rPr>
        <w:t>;13;8</w:t>
      </w:r>
    </w:p>
    <w:p w:rsidR="00722A1E" w:rsidRPr="00722A1E" w:rsidRDefault="00722A1E" w:rsidP="00722A1E">
      <w:pPr>
        <w:spacing w:line="276" w:lineRule="auto"/>
        <w:ind w:left="3261"/>
        <w:rPr>
          <w:rFonts w:ascii="Consolas" w:hAnsi="Consolas" w:cstheme="minorHAnsi"/>
          <w:b/>
          <w:sz w:val="28"/>
          <w:szCs w:val="28"/>
          <w:lang w:val="en-US"/>
        </w:rPr>
      </w:pPr>
      <w:proofErr w:type="gramStart"/>
      <w:r w:rsidRPr="00722A1E">
        <w:rPr>
          <w:rFonts w:ascii="Consolas" w:hAnsi="Consolas" w:cstheme="minorHAnsi"/>
          <w:b/>
          <w:sz w:val="28"/>
          <w:szCs w:val="28"/>
          <w:lang w:val="en-US"/>
        </w:rPr>
        <w:t>VLV;LED</w:t>
      </w:r>
      <w:proofErr w:type="gramEnd"/>
      <w:r w:rsidRPr="00722A1E">
        <w:rPr>
          <w:rFonts w:ascii="Consolas" w:hAnsi="Consolas" w:cstheme="minorHAnsi"/>
          <w:b/>
          <w:sz w:val="28"/>
          <w:szCs w:val="28"/>
          <w:lang w:val="en-US"/>
        </w:rPr>
        <w:t>;N/A;20</w:t>
      </w:r>
    </w:p>
    <w:p w:rsidR="00D405BD" w:rsidRDefault="00722A1E" w:rsidP="00A311A9">
      <w:r>
        <w:t>Примеры входных и выходных данных:</w:t>
      </w:r>
    </w:p>
    <w:p w:rsidR="00722A1E" w:rsidRDefault="00722A1E" w:rsidP="00A311A9"/>
    <w:p w:rsidR="00722A1E" w:rsidRPr="00722A1E" w:rsidRDefault="00722A1E" w:rsidP="00722A1E">
      <w:pPr>
        <w:ind w:left="426"/>
        <w:rPr>
          <w:lang w:val="en-US"/>
        </w:rPr>
      </w:pPr>
      <w:r w:rsidRPr="00722A1E">
        <w:rPr>
          <w:lang w:val="en-US"/>
        </w:rPr>
        <w:drawing>
          <wp:inline distT="0" distB="0" distL="0" distR="0" wp14:anchorId="5F7432AC" wp14:editId="07C8D09F">
            <wp:extent cx="2943636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BD" w:rsidRPr="00722A1E" w:rsidRDefault="00D405BD" w:rsidP="00722A1E">
      <w:pPr>
        <w:ind w:left="426"/>
      </w:pPr>
    </w:p>
    <w:p w:rsidR="00D405BD" w:rsidRPr="00722A1E" w:rsidRDefault="00D405BD" w:rsidP="00722A1E">
      <w:pPr>
        <w:ind w:left="426"/>
      </w:pPr>
    </w:p>
    <w:p w:rsidR="00D405BD" w:rsidRPr="00722A1E" w:rsidRDefault="00722A1E" w:rsidP="00722A1E">
      <w:pPr>
        <w:ind w:left="426"/>
        <w:rPr>
          <w14:props3d w14:extrusionH="57150" w14:contourW="0" w14:prstMaterial="warmMatte">
            <w14:bevelT w14:w="38100" w14:h="38100" w14:prst="relaxedInset"/>
          </w14:props3d>
        </w:rPr>
      </w:pPr>
      <w:r w:rsidRPr="00722A1E">
        <w:drawing>
          <wp:inline distT="0" distB="0" distL="0" distR="0" wp14:anchorId="2E5B6461" wp14:editId="60500F94">
            <wp:extent cx="2248214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1E" w:rsidRDefault="00722A1E" w:rsidP="00722A1E">
      <w:pPr>
        <w:ind w:left="426"/>
      </w:pPr>
    </w:p>
    <w:p w:rsidR="00722A1E" w:rsidRDefault="00722A1E" w:rsidP="00722A1E">
      <w:pPr>
        <w:ind w:left="426"/>
      </w:pPr>
      <w:r w:rsidRPr="00722A1E">
        <w:drawing>
          <wp:inline distT="0" distB="0" distL="0" distR="0" wp14:anchorId="15657D4E" wp14:editId="49477079">
            <wp:extent cx="3962953" cy="130510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39" w:rsidRDefault="005E6239" w:rsidP="00722A1E">
      <w:pPr>
        <w:ind w:left="426"/>
      </w:pPr>
    </w:p>
    <w:p w:rsidR="005E6239" w:rsidRDefault="005E6239" w:rsidP="00722A1E">
      <w:pPr>
        <w:ind w:left="426"/>
      </w:pPr>
      <w:r w:rsidRPr="005E6239">
        <w:drawing>
          <wp:inline distT="0" distB="0" distL="0" distR="0" wp14:anchorId="05C84D4E" wp14:editId="6EB2366C">
            <wp:extent cx="3191320" cy="1143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39" w:rsidRDefault="005E6239" w:rsidP="00722A1E">
      <w:pPr>
        <w:ind w:left="426"/>
      </w:pPr>
    </w:p>
    <w:p w:rsidR="005E6239" w:rsidRDefault="005E6239" w:rsidP="005E6239">
      <w:pPr>
        <w:pStyle w:val="2"/>
      </w:pPr>
      <w:r>
        <w:t xml:space="preserve">Листинг, как и прежде, на </w:t>
      </w:r>
      <w:r>
        <w:rPr>
          <w:lang w:val="en-US"/>
        </w:rPr>
        <w:t>GitHub</w:t>
      </w:r>
      <w:bookmarkStart w:id="0" w:name="_GoBack"/>
      <w:bookmarkEnd w:id="0"/>
    </w:p>
    <w:p w:rsidR="005E6239" w:rsidRPr="005E6239" w:rsidRDefault="005E6239" w:rsidP="005E6239"/>
    <w:sectPr w:rsidR="005E6239" w:rsidRPr="005E6239" w:rsidSect="004B46CA">
      <w:pgSz w:w="11906" w:h="16838"/>
      <w:pgMar w:top="709" w:right="424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1B30"/>
    <w:multiLevelType w:val="hybridMultilevel"/>
    <w:tmpl w:val="568EF27E"/>
    <w:lvl w:ilvl="0" w:tplc="86B8E63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251AA"/>
    <w:multiLevelType w:val="hybridMultilevel"/>
    <w:tmpl w:val="907691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B8E3BAD"/>
    <w:multiLevelType w:val="hybridMultilevel"/>
    <w:tmpl w:val="1AE8790C"/>
    <w:lvl w:ilvl="0" w:tplc="E17A93B0">
      <w:start w:val="1"/>
      <w:numFmt w:val="decimal"/>
      <w:pStyle w:val="2"/>
      <w:lvlText w:val="%1."/>
      <w:lvlJc w:val="left"/>
      <w:pPr>
        <w:ind w:left="305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6580B"/>
    <w:multiLevelType w:val="multilevel"/>
    <w:tmpl w:val="3EE2B0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4E2938"/>
    <w:multiLevelType w:val="hybridMultilevel"/>
    <w:tmpl w:val="D0781C96"/>
    <w:lvl w:ilvl="0" w:tplc="46660BC4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F2232E"/>
    <w:multiLevelType w:val="hybridMultilevel"/>
    <w:tmpl w:val="21669352"/>
    <w:lvl w:ilvl="0" w:tplc="3E6AD3C2">
      <w:start w:val="1"/>
      <w:numFmt w:val="decimal"/>
      <w:lvlText w:val="%1)"/>
      <w:lvlJc w:val="left"/>
      <w:pPr>
        <w:ind w:left="644" w:hanging="360"/>
      </w:pPr>
      <w:rPr>
        <w:rFonts w:ascii="Consolas" w:hAnsi="Consolas" w:cs="Consolas" w:hint="default"/>
        <w:color w:val="000000" w:themeColor="text1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C266285"/>
    <w:multiLevelType w:val="hybridMultilevel"/>
    <w:tmpl w:val="50925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B2164"/>
    <w:multiLevelType w:val="hybridMultilevel"/>
    <w:tmpl w:val="0DCA7346"/>
    <w:lvl w:ilvl="0" w:tplc="687844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3B240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D3111FA"/>
    <w:multiLevelType w:val="hybridMultilevel"/>
    <w:tmpl w:val="08621B1C"/>
    <w:lvl w:ilvl="0" w:tplc="7CB00310">
      <w:start w:val="1"/>
      <w:numFmt w:val="decimal"/>
      <w:lvlText w:val="%1)"/>
      <w:lvlJc w:val="left"/>
      <w:pPr>
        <w:ind w:left="644" w:hanging="360"/>
      </w:pPr>
      <w:rPr>
        <w:rFonts w:ascii="Consolas" w:hAnsi="Consolas" w:hint="default"/>
        <w:i w:val="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F263ADA"/>
    <w:multiLevelType w:val="hybridMultilevel"/>
    <w:tmpl w:val="3E3281A0"/>
    <w:lvl w:ilvl="0" w:tplc="776870E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84F255B"/>
    <w:multiLevelType w:val="hybridMultilevel"/>
    <w:tmpl w:val="0C521142"/>
    <w:lvl w:ilvl="0" w:tplc="A34E84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86C76E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4C47B94"/>
    <w:multiLevelType w:val="hybridMultilevel"/>
    <w:tmpl w:val="EC88BCC4"/>
    <w:lvl w:ilvl="0" w:tplc="2592D44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A6924"/>
    <w:multiLevelType w:val="multilevel"/>
    <w:tmpl w:val="9A6E1A50"/>
    <w:lvl w:ilvl="0">
      <w:start w:val="1"/>
      <w:numFmt w:val="decimal"/>
      <w:lvlText w:val="(%1)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E1870BD"/>
    <w:multiLevelType w:val="hybridMultilevel"/>
    <w:tmpl w:val="0C521142"/>
    <w:lvl w:ilvl="0" w:tplc="A34E84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735D0443"/>
    <w:multiLevelType w:val="hybridMultilevel"/>
    <w:tmpl w:val="93021BB2"/>
    <w:lvl w:ilvl="0" w:tplc="9A4E302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67F3DE3"/>
    <w:multiLevelType w:val="hybridMultilevel"/>
    <w:tmpl w:val="19C63156"/>
    <w:lvl w:ilvl="0" w:tplc="0B1C7EE0">
      <w:start w:val="1"/>
      <w:numFmt w:val="decimal"/>
      <w:lvlText w:val="%1)"/>
      <w:lvlJc w:val="left"/>
      <w:pPr>
        <w:ind w:left="644" w:hanging="360"/>
      </w:pPr>
      <w:rPr>
        <w:rFonts w:ascii="Consolas" w:hAnsi="Consolas" w:cs="Consolas" w:hint="default"/>
        <w:color w:val="000000" w:themeColor="text1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0"/>
  </w:num>
  <w:num w:numId="8">
    <w:abstractNumId w:val="2"/>
  </w:num>
  <w:num w:numId="9">
    <w:abstractNumId w:val="16"/>
  </w:num>
  <w:num w:numId="10">
    <w:abstractNumId w:val="7"/>
  </w:num>
  <w:num w:numId="11">
    <w:abstractNumId w:val="9"/>
  </w:num>
  <w:num w:numId="12">
    <w:abstractNumId w:val="5"/>
  </w:num>
  <w:num w:numId="13">
    <w:abstractNumId w:val="17"/>
  </w:num>
  <w:num w:numId="14">
    <w:abstractNumId w:val="1"/>
  </w:num>
  <w:num w:numId="15">
    <w:abstractNumId w:val="6"/>
  </w:num>
  <w:num w:numId="16">
    <w:abstractNumId w:val="15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0C"/>
    <w:rsid w:val="00007556"/>
    <w:rsid w:val="00032974"/>
    <w:rsid w:val="0003348B"/>
    <w:rsid w:val="00050D60"/>
    <w:rsid w:val="000700DE"/>
    <w:rsid w:val="00072076"/>
    <w:rsid w:val="00077587"/>
    <w:rsid w:val="00085873"/>
    <w:rsid w:val="00091E26"/>
    <w:rsid w:val="000D1826"/>
    <w:rsid w:val="00101DD3"/>
    <w:rsid w:val="00101F62"/>
    <w:rsid w:val="00103C98"/>
    <w:rsid w:val="00117859"/>
    <w:rsid w:val="00124C36"/>
    <w:rsid w:val="00157AD8"/>
    <w:rsid w:val="001631C1"/>
    <w:rsid w:val="001764A1"/>
    <w:rsid w:val="001A1A0B"/>
    <w:rsid w:val="001E23BF"/>
    <w:rsid w:val="00212540"/>
    <w:rsid w:val="0021329C"/>
    <w:rsid w:val="002157A5"/>
    <w:rsid w:val="00237C28"/>
    <w:rsid w:val="00244523"/>
    <w:rsid w:val="00256899"/>
    <w:rsid w:val="00275AFB"/>
    <w:rsid w:val="00286636"/>
    <w:rsid w:val="002A6449"/>
    <w:rsid w:val="00311DD7"/>
    <w:rsid w:val="00316BA4"/>
    <w:rsid w:val="00361171"/>
    <w:rsid w:val="003778C6"/>
    <w:rsid w:val="00377F9D"/>
    <w:rsid w:val="003A6E3F"/>
    <w:rsid w:val="003B1567"/>
    <w:rsid w:val="003C7B88"/>
    <w:rsid w:val="003D6216"/>
    <w:rsid w:val="003E2D71"/>
    <w:rsid w:val="003E3BE6"/>
    <w:rsid w:val="003E4FA3"/>
    <w:rsid w:val="003E71F5"/>
    <w:rsid w:val="00404494"/>
    <w:rsid w:val="00406D2F"/>
    <w:rsid w:val="0044013E"/>
    <w:rsid w:val="00463899"/>
    <w:rsid w:val="00470BD1"/>
    <w:rsid w:val="004A1C52"/>
    <w:rsid w:val="004B46CA"/>
    <w:rsid w:val="004B775F"/>
    <w:rsid w:val="004E1B3F"/>
    <w:rsid w:val="004F2FAE"/>
    <w:rsid w:val="00503823"/>
    <w:rsid w:val="00525C41"/>
    <w:rsid w:val="00536A7A"/>
    <w:rsid w:val="0056067C"/>
    <w:rsid w:val="005703A9"/>
    <w:rsid w:val="0057791B"/>
    <w:rsid w:val="005903E4"/>
    <w:rsid w:val="005A104E"/>
    <w:rsid w:val="005B04A6"/>
    <w:rsid w:val="005E6239"/>
    <w:rsid w:val="00631E69"/>
    <w:rsid w:val="00631FB8"/>
    <w:rsid w:val="006422CB"/>
    <w:rsid w:val="006A4366"/>
    <w:rsid w:val="006D19F9"/>
    <w:rsid w:val="006D67B1"/>
    <w:rsid w:val="006E130E"/>
    <w:rsid w:val="006E7A69"/>
    <w:rsid w:val="006F5DF4"/>
    <w:rsid w:val="00722A1E"/>
    <w:rsid w:val="007302F3"/>
    <w:rsid w:val="007347CC"/>
    <w:rsid w:val="00740852"/>
    <w:rsid w:val="007470B6"/>
    <w:rsid w:val="00750F96"/>
    <w:rsid w:val="007676F0"/>
    <w:rsid w:val="00776BC2"/>
    <w:rsid w:val="007A55A9"/>
    <w:rsid w:val="007B161F"/>
    <w:rsid w:val="007D0E22"/>
    <w:rsid w:val="007E68D5"/>
    <w:rsid w:val="008062A4"/>
    <w:rsid w:val="00842134"/>
    <w:rsid w:val="00853BCE"/>
    <w:rsid w:val="008B25F6"/>
    <w:rsid w:val="008D1808"/>
    <w:rsid w:val="008E2CBB"/>
    <w:rsid w:val="008E3AA5"/>
    <w:rsid w:val="008E52BC"/>
    <w:rsid w:val="009149C8"/>
    <w:rsid w:val="00954BB1"/>
    <w:rsid w:val="00972CC2"/>
    <w:rsid w:val="009739BD"/>
    <w:rsid w:val="009A1286"/>
    <w:rsid w:val="009A2545"/>
    <w:rsid w:val="009E4174"/>
    <w:rsid w:val="00A311A9"/>
    <w:rsid w:val="00A36C60"/>
    <w:rsid w:val="00A40914"/>
    <w:rsid w:val="00A5340D"/>
    <w:rsid w:val="00A600EF"/>
    <w:rsid w:val="00A74D0A"/>
    <w:rsid w:val="00A86783"/>
    <w:rsid w:val="00A940E3"/>
    <w:rsid w:val="00AA03C3"/>
    <w:rsid w:val="00AA3AC9"/>
    <w:rsid w:val="00AC5562"/>
    <w:rsid w:val="00AF21C7"/>
    <w:rsid w:val="00B20BEA"/>
    <w:rsid w:val="00B25B71"/>
    <w:rsid w:val="00B26AA5"/>
    <w:rsid w:val="00B32F4C"/>
    <w:rsid w:val="00B77D1F"/>
    <w:rsid w:val="00BA229E"/>
    <w:rsid w:val="00BD0E3F"/>
    <w:rsid w:val="00BE2C5E"/>
    <w:rsid w:val="00C3303E"/>
    <w:rsid w:val="00C3488A"/>
    <w:rsid w:val="00C35C51"/>
    <w:rsid w:val="00C547F7"/>
    <w:rsid w:val="00C57114"/>
    <w:rsid w:val="00C8058B"/>
    <w:rsid w:val="00CA543F"/>
    <w:rsid w:val="00CB3C93"/>
    <w:rsid w:val="00CE18B1"/>
    <w:rsid w:val="00CF1653"/>
    <w:rsid w:val="00CF71E5"/>
    <w:rsid w:val="00D04813"/>
    <w:rsid w:val="00D048DF"/>
    <w:rsid w:val="00D405BD"/>
    <w:rsid w:val="00D43E4F"/>
    <w:rsid w:val="00D81F17"/>
    <w:rsid w:val="00D86D3E"/>
    <w:rsid w:val="00DA0E6F"/>
    <w:rsid w:val="00DC707B"/>
    <w:rsid w:val="00E305C5"/>
    <w:rsid w:val="00E32B4D"/>
    <w:rsid w:val="00E37B59"/>
    <w:rsid w:val="00E446D5"/>
    <w:rsid w:val="00E45408"/>
    <w:rsid w:val="00E519D3"/>
    <w:rsid w:val="00E51B0B"/>
    <w:rsid w:val="00E9007F"/>
    <w:rsid w:val="00EA6BDC"/>
    <w:rsid w:val="00EB60B2"/>
    <w:rsid w:val="00EB7339"/>
    <w:rsid w:val="00F02862"/>
    <w:rsid w:val="00F147CC"/>
    <w:rsid w:val="00F6748E"/>
    <w:rsid w:val="00F72B3A"/>
    <w:rsid w:val="00F76FA9"/>
    <w:rsid w:val="00F86695"/>
    <w:rsid w:val="00FA420C"/>
    <w:rsid w:val="00FD3EBC"/>
    <w:rsid w:val="00FE3D25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15F3"/>
  <w15:docId w15:val="{B11ABF2D-275B-4B10-BF50-577A45C8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B6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5562"/>
    <w:pPr>
      <w:keepNext/>
      <w:keepLines/>
      <w:numPr>
        <w:numId w:val="1"/>
      </w:numPr>
      <w:spacing w:before="200"/>
      <w:ind w:left="0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7F9D"/>
    <w:pPr>
      <w:keepNext/>
      <w:keepLines/>
      <w:numPr>
        <w:numId w:val="8"/>
      </w:numPr>
      <w:spacing w:before="200"/>
      <w:ind w:left="72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Рисунок"/>
    <w:basedOn w:val="21"/>
    <w:next w:val="a"/>
    <w:link w:val="30"/>
    <w:uiPriority w:val="9"/>
    <w:unhideWhenUsed/>
    <w:rsid w:val="00A940E3"/>
    <w:p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rsid w:val="000329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9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9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9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9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9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next w:val="a"/>
    <w:link w:val="a4"/>
    <w:qFormat/>
    <w:rsid w:val="00377F9D"/>
    <w:pPr>
      <w:tabs>
        <w:tab w:val="left" w:pos="709"/>
      </w:tabs>
      <w:spacing w:line="288" w:lineRule="auto"/>
      <w:ind w:firstLine="425"/>
      <w:jc w:val="both"/>
    </w:pPr>
  </w:style>
  <w:style w:type="character" w:customStyle="1" w:styleId="a4">
    <w:name w:val="Обычный текст Знак"/>
    <w:link w:val="a3"/>
    <w:rsid w:val="00377F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Book Title"/>
    <w:uiPriority w:val="33"/>
    <w:qFormat/>
    <w:rsid w:val="00B25B71"/>
    <w:rPr>
      <w:b/>
      <w:bCs/>
      <w:smallCaps/>
      <w:spacing w:val="5"/>
    </w:rPr>
  </w:style>
  <w:style w:type="paragraph" w:styleId="a6">
    <w:name w:val="No Spacing"/>
    <w:aliases w:val="Подрисуночная"/>
    <w:basedOn w:val="a"/>
    <w:next w:val="a"/>
    <w:uiPriority w:val="1"/>
    <w:qFormat/>
    <w:rsid w:val="00CE18B1"/>
    <w:pPr>
      <w:spacing w:after="140"/>
      <w:jc w:val="center"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AC556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7F9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aliases w:val="Рисунок Знак"/>
    <w:basedOn w:val="a0"/>
    <w:link w:val="3"/>
    <w:uiPriority w:val="9"/>
    <w:rsid w:val="00A940E3"/>
    <w:rPr>
      <w:rFonts w:ascii="Times New Roman" w:eastAsia="Times New Roman" w:hAnsi="Times New Roman" w:cs="Times New Roman"/>
      <w:i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3297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3297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329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3297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329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329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Common">
    <w:name w:val="Common"/>
    <w:basedOn w:val="a"/>
    <w:next w:val="a"/>
    <w:link w:val="Common0"/>
    <w:rsid w:val="00032974"/>
    <w:pPr>
      <w:tabs>
        <w:tab w:val="left" w:pos="709"/>
      </w:tabs>
      <w:spacing w:line="288" w:lineRule="auto"/>
      <w:ind w:firstLine="425"/>
      <w:jc w:val="both"/>
    </w:pPr>
  </w:style>
  <w:style w:type="character" w:customStyle="1" w:styleId="Common0">
    <w:name w:val="Common Знак"/>
    <w:link w:val="Common"/>
    <w:rsid w:val="000329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aliases w:val="Формула1"/>
    <w:basedOn w:val="a"/>
    <w:next w:val="a"/>
    <w:uiPriority w:val="35"/>
    <w:unhideWhenUsed/>
    <w:rsid w:val="00E37B59"/>
    <w:pPr>
      <w:tabs>
        <w:tab w:val="left" w:pos="5103"/>
      </w:tabs>
      <w:spacing w:after="200"/>
      <w:ind w:firstLine="425"/>
      <w:jc w:val="right"/>
    </w:pPr>
    <w:rPr>
      <w:iCs/>
      <w:color w:val="000000" w:themeColor="text1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D0E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0E22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Emphasis"/>
    <w:basedOn w:val="a0"/>
    <w:uiPriority w:val="20"/>
    <w:qFormat/>
    <w:rsid w:val="00A940E3"/>
    <w:rPr>
      <w:i/>
      <w:iCs/>
    </w:rPr>
  </w:style>
  <w:style w:type="character" w:styleId="ab">
    <w:name w:val="Subtle Emphasis"/>
    <w:basedOn w:val="a0"/>
    <w:uiPriority w:val="19"/>
    <w:qFormat/>
    <w:rsid w:val="00A940E3"/>
    <w:rPr>
      <w:i/>
      <w:iCs/>
      <w:color w:val="808080" w:themeColor="text1" w:themeTint="7F"/>
    </w:rPr>
  </w:style>
  <w:style w:type="character" w:styleId="ac">
    <w:name w:val="Strong"/>
    <w:basedOn w:val="a0"/>
    <w:uiPriority w:val="22"/>
    <w:qFormat/>
    <w:rsid w:val="00A86783"/>
    <w:rPr>
      <w:rFonts w:ascii="Arial" w:hAnsi="Arial"/>
      <w:b w:val="0"/>
      <w:bCs/>
      <w:sz w:val="20"/>
    </w:rPr>
  </w:style>
  <w:style w:type="paragraph" w:styleId="21">
    <w:name w:val="Quote"/>
    <w:aliases w:val="Скриншот"/>
    <w:basedOn w:val="a"/>
    <w:next w:val="a"/>
    <w:link w:val="22"/>
    <w:uiPriority w:val="29"/>
    <w:qFormat/>
    <w:rsid w:val="00A940E3"/>
    <w:pPr>
      <w:spacing w:before="140"/>
      <w:jc w:val="center"/>
    </w:pPr>
    <w:rPr>
      <w:iCs/>
      <w:color w:val="000000" w:themeColor="text1"/>
    </w:rPr>
  </w:style>
  <w:style w:type="character" w:customStyle="1" w:styleId="22">
    <w:name w:val="Цитата 2 Знак"/>
    <w:aliases w:val="Скриншот Знак"/>
    <w:basedOn w:val="a0"/>
    <w:link w:val="21"/>
    <w:uiPriority w:val="29"/>
    <w:rsid w:val="00A940E3"/>
    <w:rPr>
      <w:rFonts w:ascii="Times New Roman" w:eastAsia="Times New Roman" w:hAnsi="Times New Roman" w:cs="Times New Roman"/>
      <w:iCs/>
      <w:color w:val="000000" w:themeColor="text1"/>
      <w:sz w:val="24"/>
      <w:szCs w:val="24"/>
      <w:lang w:eastAsia="ru-RU"/>
    </w:rPr>
  </w:style>
  <w:style w:type="character" w:styleId="ad">
    <w:name w:val="Intense Emphasis"/>
    <w:basedOn w:val="a0"/>
    <w:uiPriority w:val="21"/>
    <w:qFormat/>
    <w:rsid w:val="00A940E3"/>
    <w:rPr>
      <w:b/>
      <w:bCs/>
      <w:i/>
      <w:iCs/>
      <w:color w:val="5B9BD5" w:themeColor="accent1"/>
    </w:rPr>
  </w:style>
  <w:style w:type="paragraph" w:styleId="ae">
    <w:name w:val="Intense Quote"/>
    <w:basedOn w:val="a"/>
    <w:next w:val="a"/>
    <w:link w:val="af"/>
    <w:uiPriority w:val="30"/>
    <w:qFormat/>
    <w:rsid w:val="00A940E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A940E3"/>
    <w:rPr>
      <w:rFonts w:ascii="Times New Roman" w:eastAsia="Times New Roman" w:hAnsi="Times New Roman" w:cs="Times New Roman"/>
      <w:b/>
      <w:bCs/>
      <w:i/>
      <w:iCs/>
      <w:color w:val="5B9BD5" w:themeColor="accent1"/>
      <w:sz w:val="24"/>
      <w:szCs w:val="24"/>
      <w:lang w:eastAsia="ru-RU"/>
    </w:rPr>
  </w:style>
  <w:style w:type="character" w:styleId="af0">
    <w:name w:val="Subtle Reference"/>
    <w:basedOn w:val="a0"/>
    <w:uiPriority w:val="31"/>
    <w:qFormat/>
    <w:rsid w:val="00A940E3"/>
    <w:rPr>
      <w:smallCaps/>
      <w:color w:val="ED7D31" w:themeColor="accent2"/>
      <w:u w:val="single"/>
    </w:rPr>
  </w:style>
  <w:style w:type="paragraph" w:styleId="af1">
    <w:name w:val="List Paragraph"/>
    <w:aliases w:val="Код"/>
    <w:basedOn w:val="a"/>
    <w:next w:val="a"/>
    <w:link w:val="af2"/>
    <w:qFormat/>
    <w:rsid w:val="004E1B3F"/>
    <w:pPr>
      <w:contextualSpacing/>
    </w:pPr>
    <w:rPr>
      <w:rFonts w:ascii="Consolas" w:hAnsi="Consolas"/>
      <w:sz w:val="19"/>
    </w:rPr>
  </w:style>
  <w:style w:type="character" w:customStyle="1" w:styleId="af2">
    <w:name w:val="Абзац списка Знак"/>
    <w:aliases w:val="Код Знак"/>
    <w:basedOn w:val="a0"/>
    <w:link w:val="af1"/>
    <w:rsid w:val="004E1B3F"/>
    <w:rPr>
      <w:rFonts w:ascii="Consolas" w:eastAsia="Times New Roman" w:hAnsi="Consolas" w:cs="Times New Roman"/>
      <w:sz w:val="19"/>
      <w:szCs w:val="24"/>
      <w:lang w:eastAsia="ru-RU"/>
    </w:rPr>
  </w:style>
  <w:style w:type="character" w:styleId="af3">
    <w:name w:val="Placeholder Text"/>
    <w:basedOn w:val="a0"/>
    <w:uiPriority w:val="99"/>
    <w:semiHidden/>
    <w:rsid w:val="00050D60"/>
    <w:rPr>
      <w:color w:val="808080"/>
    </w:rPr>
  </w:style>
  <w:style w:type="paragraph" w:styleId="af4">
    <w:name w:val="Title"/>
    <w:basedOn w:val="a"/>
    <w:next w:val="a"/>
    <w:link w:val="af5"/>
    <w:uiPriority w:val="10"/>
    <w:qFormat/>
    <w:rsid w:val="005779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5779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44013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uiPriority w:val="11"/>
    <w:rsid w:val="0044013E"/>
    <w:rPr>
      <w:rFonts w:eastAsiaTheme="minorEastAsia"/>
      <w:color w:val="5A5A5A" w:themeColor="text1" w:themeTint="A5"/>
      <w:spacing w:val="15"/>
      <w:lang w:eastAsia="ru-RU"/>
    </w:rPr>
  </w:style>
  <w:style w:type="table" w:styleId="af8">
    <w:name w:val="Table Grid"/>
    <w:basedOn w:val="a1"/>
    <w:uiPriority w:val="39"/>
    <w:rsid w:val="0010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64;&#1072;&#1073;&#1083;&#1086;&#1085;%20&#1076;&#1083;&#1103;%20&#1083;&#1072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2428A-BEA1-4129-8AF4-4CA0C170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лаб.dotx</Template>
  <TotalTime>1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tolgau1@outlook.com</dc:creator>
  <cp:lastModifiedBy>Max Urban</cp:lastModifiedBy>
  <cp:revision>2</cp:revision>
  <dcterms:created xsi:type="dcterms:W3CDTF">2020-06-02T12:05:00Z</dcterms:created>
  <dcterms:modified xsi:type="dcterms:W3CDTF">2020-06-02T12:05:00Z</dcterms:modified>
</cp:coreProperties>
</file>